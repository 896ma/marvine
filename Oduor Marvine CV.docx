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455" w:type="pct"/>
        <w:tblInd w:w="-851" w:type="dxa"/>
        <w:tblCellMar>
          <w:left w:w="0" w:type="dxa"/>
          <w:bottom w:w="115" w:type="dxa"/>
          <w:right w:w="0" w:type="dxa"/>
        </w:tblCellMar>
        <w:tblLook w:val="04A0" w:firstRow="1" w:lastRow="0" w:firstColumn="1" w:lastColumn="0" w:noHBand="0" w:noVBand="1"/>
        <w:tblDescription w:val="Layout table for name, contact info, and objective"/>
      </w:tblPr>
      <w:tblGrid>
        <w:gridCol w:w="10212"/>
      </w:tblGrid>
      <w:tr w:rsidR="00692703" w:rsidRPr="00CF1A49" w14:paraId="5D4E3127" w14:textId="77777777" w:rsidTr="00653E62">
        <w:trPr>
          <w:trHeight w:hRule="exact" w:val="1800"/>
        </w:trPr>
        <w:tc>
          <w:tcPr>
            <w:tcW w:w="10212" w:type="dxa"/>
            <w:tcMar>
              <w:top w:w="0" w:type="dxa"/>
              <w:bottom w:w="0" w:type="dxa"/>
            </w:tcMar>
          </w:tcPr>
          <w:p w14:paraId="28A03B21" w14:textId="2FE82867" w:rsidR="00692703" w:rsidRPr="0040455F" w:rsidRDefault="00053131" w:rsidP="00913946">
            <w:pPr>
              <w:pStyle w:val="Title"/>
              <w:rPr>
                <w:color w:val="auto"/>
              </w:rPr>
            </w:pPr>
            <w:r w:rsidRPr="0040455F">
              <w:rPr>
                <w:b/>
                <w:bCs/>
                <w:color w:val="auto"/>
              </w:rPr>
              <w:t>ODUOR</w:t>
            </w:r>
            <w:r w:rsidRPr="0040455F">
              <w:rPr>
                <w:color w:val="auto"/>
              </w:rPr>
              <w:t xml:space="preserve"> </w:t>
            </w:r>
            <w:r w:rsidRPr="0040455F">
              <w:rPr>
                <w:b/>
                <w:bCs/>
                <w:color w:val="auto"/>
              </w:rPr>
              <w:t>ODUOR</w:t>
            </w:r>
            <w:r w:rsidRPr="0040455F">
              <w:rPr>
                <w:color w:val="auto"/>
              </w:rPr>
              <w:t xml:space="preserve"> </w:t>
            </w:r>
            <w:r w:rsidRPr="0040455F">
              <w:rPr>
                <w:b/>
                <w:bCs/>
                <w:color w:val="auto"/>
              </w:rPr>
              <w:t>MARVINE</w:t>
            </w:r>
          </w:p>
          <w:p w14:paraId="26091750" w14:textId="01C097B3" w:rsidR="00692703" w:rsidRPr="00CF1A49" w:rsidRDefault="00DC4024" w:rsidP="00913946">
            <w:pPr>
              <w:pStyle w:val="ContactInfo"/>
              <w:contextualSpacing w:val="0"/>
            </w:pPr>
            <w:r w:rsidRPr="0040455F">
              <w:rPr>
                <w:color w:val="auto"/>
              </w:rPr>
              <w:t>P. O. Box 43844 -00100,Nairobi</w:t>
            </w:r>
            <w:r w:rsidR="00692703" w:rsidRPr="0040455F">
              <w:rPr>
                <w:color w:val="auto"/>
              </w:rPr>
              <w:t xml:space="preserve"> </w:t>
            </w:r>
            <w:sdt>
              <w:sdtPr>
                <w:rPr>
                  <w:color w:val="auto"/>
                </w:rPr>
                <w:alias w:val="Divider dot:"/>
                <w:tag w:val="Divider dot:"/>
                <w:id w:val="-1459182552"/>
                <w:placeholder>
                  <w:docPart w:val="E05A1DF584674B6E853CB4FB2124CE5B"/>
                </w:placeholder>
                <w:temporary/>
                <w:showingPlcHdr/>
                <w15:appearance w15:val="hidden"/>
              </w:sdtPr>
              <w:sdtContent>
                <w:r w:rsidR="00692703" w:rsidRPr="0040455F">
                  <w:rPr>
                    <w:color w:val="auto"/>
                  </w:rPr>
                  <w:t>·</w:t>
                </w:r>
              </w:sdtContent>
            </w:sdt>
            <w:r w:rsidRPr="0040455F">
              <w:rPr>
                <w:color w:val="auto"/>
              </w:rPr>
              <w:t xml:space="preserve"> +25476</w:t>
            </w:r>
            <w:r w:rsidR="00053131" w:rsidRPr="0040455F">
              <w:rPr>
                <w:color w:val="auto"/>
              </w:rPr>
              <w:t>8932886/+254796075948</w:t>
            </w:r>
            <w:r w:rsidRPr="00DC4024">
              <w:t xml:space="preserve">                                   </w:t>
            </w:r>
          </w:p>
          <w:p w14:paraId="45D025FD" w14:textId="15D1A1CA" w:rsidR="00692703" w:rsidRPr="00CF1A49" w:rsidRDefault="00053131" w:rsidP="00913946">
            <w:pPr>
              <w:pStyle w:val="ContactInfoEmphasis"/>
              <w:contextualSpacing w:val="0"/>
            </w:pPr>
            <w:r w:rsidRPr="00DC4024">
              <w:t>O</w:t>
            </w:r>
            <w:r>
              <w:t>duormarvin3@gmail.com</w:t>
            </w:r>
          </w:p>
        </w:tc>
      </w:tr>
    </w:tbl>
    <w:p w14:paraId="375907A8" w14:textId="566DA8F4" w:rsidR="00653E62" w:rsidRDefault="00653E62" w:rsidP="004E01EB">
      <w:pPr>
        <w:pStyle w:val="Heading1"/>
        <w:rPr>
          <w:rFonts w:asciiTheme="minorHAnsi" w:hAnsiTheme="minorHAnsi" w:cstheme="minorHAnsi"/>
          <w:b w:val="0"/>
          <w:bCs/>
          <w:caps w:val="0"/>
          <w:sz w:val="22"/>
          <w:szCs w:val="22"/>
        </w:rPr>
      </w:pPr>
      <w:r>
        <w:rPr>
          <w:rFonts w:asciiTheme="minorHAnsi" w:hAnsiTheme="minorHAnsi" w:cstheme="minorHAnsi"/>
          <w:b w:val="0"/>
          <w:bCs/>
          <w:sz w:val="22"/>
          <w:szCs w:val="22"/>
        </w:rPr>
        <w:t xml:space="preserve">i </w:t>
      </w:r>
      <w:r>
        <w:rPr>
          <w:rFonts w:asciiTheme="minorHAnsi" w:hAnsiTheme="minorHAnsi" w:cstheme="minorHAnsi"/>
          <w:b w:val="0"/>
          <w:bCs/>
          <w:caps w:val="0"/>
          <w:sz w:val="22"/>
          <w:szCs w:val="22"/>
        </w:rPr>
        <w:t>am  an innovative Software Engineer and Front-End Developer with a  passion for creating exceptional user experiences. Founder of Solatech Solutions , a dynamic Software Company specializing in Software fixes and the distribution of open-source software.</w:t>
      </w:r>
    </w:p>
    <w:p w14:paraId="04278FC5" w14:textId="77777777" w:rsidR="00653E62" w:rsidRDefault="00653E62" w:rsidP="004E01EB">
      <w:pPr>
        <w:pStyle w:val="Heading1"/>
        <w:rPr>
          <w:rFonts w:asciiTheme="minorHAnsi" w:hAnsiTheme="minorHAnsi" w:cstheme="minorHAnsi"/>
          <w:b w:val="0"/>
          <w:bCs/>
          <w:caps w:val="0"/>
          <w:sz w:val="22"/>
          <w:szCs w:val="22"/>
        </w:rPr>
      </w:pPr>
    </w:p>
    <w:p w14:paraId="64330E0C" w14:textId="20F20E85" w:rsidR="00653E62" w:rsidRPr="00653E62" w:rsidRDefault="00653E62" w:rsidP="004E01EB">
      <w:pPr>
        <w:pStyle w:val="Heading1"/>
        <w:rPr>
          <w:rFonts w:asciiTheme="minorHAnsi" w:hAnsiTheme="minorHAnsi" w:cstheme="minorHAnsi"/>
          <w:b w:val="0"/>
          <w:bCs/>
          <w:sz w:val="22"/>
          <w:szCs w:val="22"/>
        </w:rPr>
      </w:pPr>
      <w:r>
        <w:rPr>
          <w:rFonts w:asciiTheme="minorHAnsi" w:hAnsiTheme="minorHAnsi" w:cstheme="minorHAnsi"/>
          <w:b w:val="0"/>
          <w:bCs/>
          <w:caps w:val="0"/>
          <w:sz w:val="22"/>
          <w:szCs w:val="22"/>
        </w:rPr>
        <w:t>At 21 years old, I bring fresh perspective to the industry and a determination to push boundaries and achieve extraordinary results. I thrive on challenges and have a track record of delivering high quality solutions that exceed client expectations.</w:t>
      </w:r>
    </w:p>
    <w:p w14:paraId="04BD4C25" w14:textId="77777777" w:rsidR="00653E62" w:rsidRDefault="00653E62" w:rsidP="004E01EB">
      <w:pPr>
        <w:pStyle w:val="Heading1"/>
      </w:pPr>
    </w:p>
    <w:p w14:paraId="53EF38F9" w14:textId="77777777" w:rsidR="00653E62" w:rsidRDefault="00653E62" w:rsidP="004E01EB">
      <w:pPr>
        <w:pStyle w:val="Heading1"/>
      </w:pPr>
    </w:p>
    <w:p w14:paraId="3B4ADD2D" w14:textId="77777777" w:rsidR="00653E62" w:rsidRDefault="00653E62" w:rsidP="004E01EB">
      <w:pPr>
        <w:pStyle w:val="Heading1"/>
      </w:pPr>
    </w:p>
    <w:p w14:paraId="0F68037A" w14:textId="77777777" w:rsidR="00653E62" w:rsidRDefault="00653E62" w:rsidP="004E01EB">
      <w:pPr>
        <w:pStyle w:val="Heading1"/>
      </w:pPr>
    </w:p>
    <w:p w14:paraId="2D4DFC44" w14:textId="77777777" w:rsidR="00653E62" w:rsidRDefault="00653E62" w:rsidP="004E01EB">
      <w:pPr>
        <w:pStyle w:val="Heading1"/>
      </w:pPr>
    </w:p>
    <w:p w14:paraId="1DDB399F" w14:textId="245A0A68" w:rsidR="004E01EB" w:rsidRPr="00CF1A49" w:rsidRDefault="00000000" w:rsidP="004E01EB">
      <w:pPr>
        <w:pStyle w:val="Heading1"/>
      </w:pPr>
      <w:sdt>
        <w:sdtPr>
          <w:alias w:val="Experience:"/>
          <w:tag w:val="Experience:"/>
          <w:id w:val="-1983300934"/>
          <w:placeholder>
            <w:docPart w:val="8ABF0F62458346FBAEA31A98FD6C1F8B"/>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0B71497" w14:textId="77777777" w:rsidTr="00D66A52">
        <w:tc>
          <w:tcPr>
            <w:tcW w:w="9355" w:type="dxa"/>
          </w:tcPr>
          <w:p w14:paraId="0771D9A6" w14:textId="4F259EE9" w:rsidR="00BE2553" w:rsidRDefault="00BE2553" w:rsidP="001D0BF1">
            <w:pPr>
              <w:pStyle w:val="Heading3"/>
              <w:contextualSpacing w:val="0"/>
            </w:pPr>
            <w:r>
              <w:t>2023 -to date</w:t>
            </w:r>
          </w:p>
          <w:p w14:paraId="2578F3D3" w14:textId="184F0523" w:rsidR="0040455F" w:rsidRPr="00CF1A49" w:rsidRDefault="0040455F" w:rsidP="0040455F">
            <w:pPr>
              <w:pStyle w:val="Heading2"/>
              <w:contextualSpacing w:val="0"/>
            </w:pPr>
            <w:r>
              <w:t xml:space="preserve">CAREER </w:t>
            </w:r>
            <w:r>
              <w:t>Development</w:t>
            </w:r>
          </w:p>
          <w:p w14:paraId="1ECCDD09" w14:textId="77777777" w:rsidR="0040455F" w:rsidRPr="0040455F" w:rsidRDefault="0040455F" w:rsidP="001D0BF1">
            <w:pPr>
              <w:pStyle w:val="Heading3"/>
              <w:contextualSpacing w:val="0"/>
              <w:rPr>
                <w:color w:val="000000" w:themeColor="text1"/>
              </w:rPr>
            </w:pPr>
          </w:p>
          <w:p w14:paraId="0A4190A5" w14:textId="105C3ECF" w:rsidR="00BE2553" w:rsidRPr="0040455F" w:rsidRDefault="0040455F" w:rsidP="0040455F">
            <w:pPr>
              <w:pStyle w:val="Heading3"/>
              <w:numPr>
                <w:ilvl w:val="0"/>
                <w:numId w:val="17"/>
              </w:numPr>
              <w:contextualSpacing w:val="0"/>
              <w:rPr>
                <w:b w:val="0"/>
                <w:bCs/>
                <w:color w:val="000000" w:themeColor="text1"/>
              </w:rPr>
            </w:pPr>
            <w:r w:rsidRPr="0040455F">
              <w:rPr>
                <w:b w:val="0"/>
                <w:bCs/>
                <w:caps w:val="0"/>
                <w:color w:val="000000" w:themeColor="text1"/>
              </w:rPr>
              <w:t>Majored in Front End  Web Development and Cybersecurity</w:t>
            </w:r>
          </w:p>
          <w:p w14:paraId="427A7DE3" w14:textId="74377880" w:rsidR="0040455F" w:rsidRPr="0040455F" w:rsidRDefault="0040455F" w:rsidP="0040455F">
            <w:pPr>
              <w:pStyle w:val="Heading3"/>
              <w:numPr>
                <w:ilvl w:val="0"/>
                <w:numId w:val="17"/>
              </w:numPr>
              <w:contextualSpacing w:val="0"/>
              <w:rPr>
                <w:b w:val="0"/>
                <w:bCs/>
                <w:color w:val="000000" w:themeColor="text1"/>
              </w:rPr>
            </w:pPr>
            <w:r>
              <w:rPr>
                <w:b w:val="0"/>
                <w:bCs/>
                <w:caps w:val="0"/>
                <w:color w:val="000000" w:themeColor="text1"/>
              </w:rPr>
              <w:t>C</w:t>
            </w:r>
            <w:r w:rsidRPr="0040455F">
              <w:rPr>
                <w:b w:val="0"/>
                <w:bCs/>
                <w:caps w:val="0"/>
                <w:color w:val="000000" w:themeColor="text1"/>
              </w:rPr>
              <w:t xml:space="preserve">reated a software company called </w:t>
            </w:r>
            <w:r w:rsidRPr="0040455F">
              <w:rPr>
                <w:caps w:val="0"/>
                <w:color w:val="000000" w:themeColor="text1"/>
              </w:rPr>
              <w:t>Solatech Solutions</w:t>
            </w:r>
            <w:r w:rsidRPr="0040455F">
              <w:rPr>
                <w:b w:val="0"/>
                <w:bCs/>
                <w:caps w:val="0"/>
                <w:color w:val="000000" w:themeColor="text1"/>
              </w:rPr>
              <w:t xml:space="preserve"> (solatech.surge.sh) where </w:t>
            </w:r>
            <w:proofErr w:type="spellStart"/>
            <w:r w:rsidRPr="0040455F">
              <w:rPr>
                <w:b w:val="0"/>
                <w:bCs/>
                <w:caps w:val="0"/>
                <w:color w:val="000000" w:themeColor="text1"/>
              </w:rPr>
              <w:t>i</w:t>
            </w:r>
            <w:proofErr w:type="spellEnd"/>
            <w:r w:rsidRPr="0040455F">
              <w:rPr>
                <w:b w:val="0"/>
                <w:bCs/>
                <w:caps w:val="0"/>
                <w:color w:val="000000" w:themeColor="text1"/>
              </w:rPr>
              <w:t xml:space="preserve"> offer web creation and hosting services, install software and sell </w:t>
            </w:r>
            <w:r>
              <w:rPr>
                <w:b w:val="0"/>
                <w:bCs/>
                <w:caps w:val="0"/>
                <w:color w:val="000000" w:themeColor="text1"/>
              </w:rPr>
              <w:t>P</w:t>
            </w:r>
            <w:r w:rsidRPr="0040455F">
              <w:rPr>
                <w:b w:val="0"/>
                <w:bCs/>
                <w:caps w:val="0"/>
                <w:color w:val="000000" w:themeColor="text1"/>
              </w:rPr>
              <w:t xml:space="preserve">c </w:t>
            </w:r>
            <w:r>
              <w:rPr>
                <w:b w:val="0"/>
                <w:bCs/>
                <w:caps w:val="0"/>
                <w:color w:val="000000" w:themeColor="text1"/>
              </w:rPr>
              <w:t>G</w:t>
            </w:r>
            <w:r w:rsidRPr="0040455F">
              <w:rPr>
                <w:b w:val="0"/>
                <w:bCs/>
                <w:caps w:val="0"/>
                <w:color w:val="000000" w:themeColor="text1"/>
              </w:rPr>
              <w:t>ames</w:t>
            </w:r>
          </w:p>
          <w:p w14:paraId="2E3485DF" w14:textId="309695B6" w:rsidR="0040455F" w:rsidRPr="0040455F" w:rsidRDefault="0040455F" w:rsidP="0040455F">
            <w:pPr>
              <w:pStyle w:val="Heading3"/>
              <w:numPr>
                <w:ilvl w:val="0"/>
                <w:numId w:val="17"/>
              </w:numPr>
              <w:contextualSpacing w:val="0"/>
              <w:rPr>
                <w:b w:val="0"/>
                <w:bCs/>
                <w:color w:val="auto"/>
              </w:rPr>
            </w:pPr>
            <w:r w:rsidRPr="0040455F">
              <w:rPr>
                <w:b w:val="0"/>
                <w:bCs/>
                <w:caps w:val="0"/>
                <w:color w:val="auto"/>
              </w:rPr>
              <w:t>Enrolled for a software engineering program at</w:t>
            </w:r>
            <w:r w:rsidRPr="0040455F">
              <w:rPr>
                <w:caps w:val="0"/>
                <w:color w:val="auto"/>
              </w:rPr>
              <w:t xml:space="preserve"> alx</w:t>
            </w:r>
            <w:r w:rsidRPr="0040455F">
              <w:rPr>
                <w:b w:val="0"/>
                <w:bCs/>
                <w:caps w:val="0"/>
                <w:color w:val="auto"/>
              </w:rPr>
              <w:t xml:space="preserve"> </w:t>
            </w:r>
          </w:p>
          <w:p w14:paraId="2434C380" w14:textId="77777777" w:rsidR="00BE2553" w:rsidRDefault="00BE2553" w:rsidP="001D0BF1">
            <w:pPr>
              <w:pStyle w:val="Heading3"/>
              <w:contextualSpacing w:val="0"/>
            </w:pPr>
          </w:p>
          <w:p w14:paraId="2594EF8D" w14:textId="53E5FA72" w:rsidR="00BE2553" w:rsidRDefault="00777F0D" w:rsidP="001D0BF1">
            <w:pPr>
              <w:pStyle w:val="Heading3"/>
              <w:contextualSpacing w:val="0"/>
            </w:pPr>
            <w:r>
              <w:t xml:space="preserve"> </w:t>
            </w:r>
          </w:p>
          <w:p w14:paraId="0611BFC1" w14:textId="77777777" w:rsidR="00BE2553" w:rsidRDefault="00BE2553" w:rsidP="001D0BF1">
            <w:pPr>
              <w:pStyle w:val="Heading3"/>
              <w:contextualSpacing w:val="0"/>
            </w:pPr>
          </w:p>
          <w:p w14:paraId="7E3E3DBC" w14:textId="49BA2B08" w:rsidR="001D0BF1" w:rsidRPr="00CF1A49" w:rsidRDefault="00556C4B" w:rsidP="001D0BF1">
            <w:pPr>
              <w:pStyle w:val="Heading3"/>
              <w:contextualSpacing w:val="0"/>
            </w:pPr>
            <w:r>
              <w:t>202</w:t>
            </w:r>
            <w:r w:rsidR="00BE2553">
              <w:t>2</w:t>
            </w:r>
            <w:r w:rsidR="001D0BF1" w:rsidRPr="00CF1A49">
              <w:t xml:space="preserve"> – </w:t>
            </w:r>
            <w:r w:rsidR="00BE2553">
              <w:t>2023</w:t>
            </w:r>
          </w:p>
          <w:p w14:paraId="34D33F3F" w14:textId="163D9767" w:rsidR="001D0BF1" w:rsidRPr="00CF1A49" w:rsidRDefault="00BE2553" w:rsidP="001D0BF1">
            <w:pPr>
              <w:pStyle w:val="Heading2"/>
              <w:contextualSpacing w:val="0"/>
            </w:pPr>
            <w:r>
              <w:t>CAREER AMBASSADOR,</w:t>
            </w:r>
            <w:r w:rsidR="00777F0D">
              <w:t xml:space="preserve"> </w:t>
            </w:r>
            <w:r>
              <w:t>KENYATTA UNIVERSITY</w:t>
            </w:r>
          </w:p>
          <w:p w14:paraId="668EC4C0" w14:textId="0A900B9B" w:rsidR="00556C4B" w:rsidRPr="0040455F" w:rsidRDefault="00556C4B" w:rsidP="00556C4B">
            <w:pPr>
              <w:pStyle w:val="ListParagraph"/>
              <w:numPr>
                <w:ilvl w:val="0"/>
                <w:numId w:val="14"/>
              </w:numPr>
              <w:rPr>
                <w:color w:val="auto"/>
              </w:rPr>
            </w:pPr>
            <w:r w:rsidRPr="0040455F">
              <w:rPr>
                <w:color w:val="auto"/>
              </w:rPr>
              <w:t>Assist new students in transitioning to university life by providing academic, social, and emotional support</w:t>
            </w:r>
          </w:p>
          <w:p w14:paraId="225624AC" w14:textId="69A45C8E" w:rsidR="00556C4B" w:rsidRPr="0040455F" w:rsidRDefault="00556C4B" w:rsidP="00556C4B">
            <w:pPr>
              <w:pStyle w:val="ListParagraph"/>
              <w:numPr>
                <w:ilvl w:val="0"/>
                <w:numId w:val="14"/>
              </w:numPr>
              <w:rPr>
                <w:color w:val="auto"/>
              </w:rPr>
            </w:pPr>
            <w:r w:rsidRPr="0040455F">
              <w:rPr>
                <w:color w:val="auto"/>
              </w:rPr>
              <w:t xml:space="preserve">Coordinate activities and events for the </w:t>
            </w:r>
            <w:r w:rsidR="00BE2553" w:rsidRPr="0040455F">
              <w:rPr>
                <w:color w:val="auto"/>
              </w:rPr>
              <w:t>career mentorship program  for high school students at Kenyatta University</w:t>
            </w:r>
          </w:p>
          <w:p w14:paraId="272E27BC" w14:textId="280182FF" w:rsidR="001E3120" w:rsidRPr="00CF1A49" w:rsidRDefault="00556C4B" w:rsidP="00556C4B">
            <w:pPr>
              <w:pStyle w:val="ListParagraph"/>
              <w:numPr>
                <w:ilvl w:val="0"/>
                <w:numId w:val="14"/>
              </w:numPr>
            </w:pPr>
            <w:r w:rsidRPr="0040455F">
              <w:rPr>
                <w:color w:val="auto"/>
              </w:rPr>
              <w:t>Conduct interactive sessions to enhance students' well-being</w:t>
            </w:r>
          </w:p>
        </w:tc>
      </w:tr>
      <w:tr w:rsidR="00F61DF9" w:rsidRPr="00CF1A49" w14:paraId="3B27F9AF" w14:textId="77777777" w:rsidTr="00F61DF9">
        <w:tc>
          <w:tcPr>
            <w:tcW w:w="9355" w:type="dxa"/>
            <w:tcMar>
              <w:top w:w="216" w:type="dxa"/>
            </w:tcMar>
          </w:tcPr>
          <w:p w14:paraId="7A9DAEA8" w14:textId="6B2DC709" w:rsidR="00F61DF9" w:rsidRPr="00CF1A49" w:rsidRDefault="00556C4B" w:rsidP="00F61DF9">
            <w:pPr>
              <w:pStyle w:val="Heading3"/>
              <w:contextualSpacing w:val="0"/>
            </w:pPr>
            <w:r>
              <w:t>2019</w:t>
            </w:r>
            <w:r w:rsidR="00F61DF9" w:rsidRPr="00CF1A49">
              <w:t xml:space="preserve"> – </w:t>
            </w:r>
            <w:r>
              <w:t>2021</w:t>
            </w:r>
          </w:p>
          <w:p w14:paraId="0E426004" w14:textId="3968FF77" w:rsidR="00F61DF9" w:rsidRPr="00CF1A49" w:rsidRDefault="00556C4B" w:rsidP="00F61DF9">
            <w:pPr>
              <w:pStyle w:val="Heading2"/>
              <w:contextualSpacing w:val="0"/>
            </w:pPr>
            <w:r w:rsidRPr="00556C4B">
              <w:t>Volunteer, Community Service Club</w:t>
            </w:r>
            <w:r w:rsidR="00F61DF9" w:rsidRPr="00CF1A49">
              <w:t xml:space="preserve">, </w:t>
            </w:r>
            <w:r w:rsidRPr="0040455F">
              <w:rPr>
                <w:rStyle w:val="SubtleReference"/>
                <w:color w:val="auto"/>
              </w:rPr>
              <w:t>Kahawa wendani</w:t>
            </w:r>
          </w:p>
          <w:p w14:paraId="39D9207E" w14:textId="77777777" w:rsidR="00556C4B" w:rsidRPr="0040455F" w:rsidRDefault="00556C4B" w:rsidP="00556C4B">
            <w:pPr>
              <w:pStyle w:val="ListParagraph"/>
              <w:numPr>
                <w:ilvl w:val="0"/>
                <w:numId w:val="15"/>
              </w:numPr>
              <w:rPr>
                <w:color w:val="auto"/>
              </w:rPr>
            </w:pPr>
            <w:r w:rsidRPr="0040455F">
              <w:rPr>
                <w:color w:val="auto"/>
              </w:rPr>
              <w:t>Participated in community service activities to support vulnerable groups</w:t>
            </w:r>
          </w:p>
          <w:p w14:paraId="2EE22D91" w14:textId="77777777" w:rsidR="00556C4B" w:rsidRPr="0040455F" w:rsidRDefault="00556C4B" w:rsidP="00556C4B">
            <w:pPr>
              <w:pStyle w:val="ListParagraph"/>
              <w:numPr>
                <w:ilvl w:val="0"/>
                <w:numId w:val="15"/>
              </w:numPr>
              <w:rPr>
                <w:color w:val="auto"/>
              </w:rPr>
            </w:pPr>
            <w:r w:rsidRPr="0040455F">
              <w:rPr>
                <w:color w:val="auto"/>
              </w:rPr>
              <w:t>Raised awareness about social issues through campaigns and events</w:t>
            </w:r>
          </w:p>
          <w:p w14:paraId="236A2C08" w14:textId="5D58B344" w:rsidR="00F61DF9" w:rsidRDefault="00556C4B" w:rsidP="00556C4B">
            <w:pPr>
              <w:pStyle w:val="ListParagraph"/>
              <w:numPr>
                <w:ilvl w:val="0"/>
                <w:numId w:val="15"/>
              </w:numPr>
            </w:pPr>
            <w:r w:rsidRPr="0040455F">
              <w:rPr>
                <w:color w:val="auto"/>
              </w:rPr>
              <w:t>Developed relationships with community partners and stakeholders</w:t>
            </w:r>
          </w:p>
        </w:tc>
      </w:tr>
    </w:tbl>
    <w:sdt>
      <w:sdtPr>
        <w:alias w:val="Education:"/>
        <w:tag w:val="Education:"/>
        <w:id w:val="-1908763273"/>
        <w:placeholder>
          <w:docPart w:val="8F01322F32504A7894118E64E888C02C"/>
        </w:placeholder>
        <w:temporary/>
        <w:showingPlcHdr/>
        <w15:appearance w15:val="hidden"/>
      </w:sdtPr>
      <w:sdtContent>
        <w:p w14:paraId="07A2930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05FE0A4" w14:textId="77777777" w:rsidTr="00D66A52">
        <w:tc>
          <w:tcPr>
            <w:tcW w:w="9355" w:type="dxa"/>
          </w:tcPr>
          <w:p w14:paraId="690C28AE" w14:textId="1281822A" w:rsidR="009364C5" w:rsidRPr="009364C5" w:rsidRDefault="00DC4024" w:rsidP="00DC4024">
            <w:pPr>
              <w:pStyle w:val="Heading3"/>
              <w:contextualSpacing w:val="0"/>
            </w:pPr>
            <w:r w:rsidRPr="009364C5">
              <w:t>November 2021 - to date</w:t>
            </w:r>
          </w:p>
          <w:p w14:paraId="574CA693" w14:textId="21D00C64" w:rsidR="001D0BF1" w:rsidRPr="00CF1A49" w:rsidRDefault="00DC4024" w:rsidP="001D0BF1">
            <w:pPr>
              <w:pStyle w:val="Heading2"/>
              <w:contextualSpacing w:val="0"/>
            </w:pPr>
            <w:r w:rsidRPr="00DC4024">
              <w:t>Bachelor of Information Technology</w:t>
            </w:r>
            <w:r w:rsidR="001D0BF1" w:rsidRPr="00CF1A49">
              <w:t xml:space="preserve">, </w:t>
            </w:r>
            <w:r w:rsidRPr="00DC4024">
              <w:rPr>
                <w:rStyle w:val="SubtleReference"/>
              </w:rPr>
              <w:t>KENYA</w:t>
            </w:r>
            <w:r>
              <w:t xml:space="preserve"> </w:t>
            </w:r>
            <w:r w:rsidRPr="00DC4024">
              <w:rPr>
                <w:rStyle w:val="SubtleReference"/>
              </w:rPr>
              <w:t>KENYATTA UNIVERSITY-NAIROBI, KENYA</w:t>
            </w:r>
          </w:p>
          <w:p w14:paraId="2C8BAB6D" w14:textId="77777777" w:rsidR="00DC4024" w:rsidRDefault="00DC4024" w:rsidP="00DC4024">
            <w:pPr>
              <w:pStyle w:val="Heading3"/>
              <w:contextualSpacing w:val="0"/>
            </w:pPr>
          </w:p>
          <w:p w14:paraId="0B2DC693" w14:textId="457820B5" w:rsidR="00DC4024" w:rsidRPr="00CF1A49" w:rsidRDefault="00DC4024" w:rsidP="00DC4024">
            <w:pPr>
              <w:pStyle w:val="Heading3"/>
              <w:contextualSpacing w:val="0"/>
            </w:pPr>
            <w:r>
              <w:t>November</w:t>
            </w:r>
            <w:r w:rsidRPr="00CF1A49">
              <w:t xml:space="preserve"> </w:t>
            </w:r>
            <w:r>
              <w:t>2020</w:t>
            </w:r>
          </w:p>
          <w:p w14:paraId="7627B085" w14:textId="77777777" w:rsidR="00DC4024" w:rsidRPr="00CF1A49" w:rsidRDefault="00DC4024" w:rsidP="00DC4024">
            <w:pPr>
              <w:pStyle w:val="Heading2"/>
              <w:contextualSpacing w:val="0"/>
            </w:pPr>
            <w:r w:rsidRPr="00DC4024">
              <w:t>Kenya Certificate of Secondary Education (KCSE)</w:t>
            </w:r>
            <w:r w:rsidRPr="00CF1A49">
              <w:t xml:space="preserve">, </w:t>
            </w:r>
            <w:r w:rsidRPr="00DC4024">
              <w:rPr>
                <w:rStyle w:val="SubtleReference"/>
              </w:rPr>
              <w:t>KANGA HIGH SCHOOL–MIGORI, KENYA</w:t>
            </w:r>
          </w:p>
          <w:p w14:paraId="329F3277" w14:textId="6BABC437" w:rsidR="00DC4024" w:rsidRPr="00CF1A49" w:rsidRDefault="00DC4024" w:rsidP="00DC4024">
            <w:pPr>
              <w:contextualSpacing w:val="0"/>
            </w:pPr>
            <w:r w:rsidRPr="00DC4024">
              <w:t>Grade: B+(Plus)</w:t>
            </w:r>
          </w:p>
        </w:tc>
      </w:tr>
      <w:tr w:rsidR="00F61DF9" w:rsidRPr="00CF1A49" w14:paraId="179FBCAA" w14:textId="77777777" w:rsidTr="00561330">
        <w:trPr>
          <w:trHeight w:val="679"/>
        </w:trPr>
        <w:tc>
          <w:tcPr>
            <w:tcW w:w="9355" w:type="dxa"/>
            <w:tcMar>
              <w:top w:w="216" w:type="dxa"/>
            </w:tcMar>
          </w:tcPr>
          <w:p w14:paraId="1939AC27" w14:textId="54FCFB7A" w:rsidR="00F61DF9" w:rsidRPr="00CF1A49" w:rsidRDefault="00DC4024" w:rsidP="00F61DF9">
            <w:pPr>
              <w:pStyle w:val="Heading3"/>
              <w:contextualSpacing w:val="0"/>
            </w:pPr>
            <w:r>
              <w:t>november</w:t>
            </w:r>
            <w:r w:rsidR="00F61DF9" w:rsidRPr="00CF1A49">
              <w:t xml:space="preserve"> </w:t>
            </w:r>
            <w:r>
              <w:t>2016</w:t>
            </w:r>
          </w:p>
          <w:p w14:paraId="548E0CF6" w14:textId="5CBA80F9" w:rsidR="00F61DF9" w:rsidRPr="00380FC5" w:rsidRDefault="00DC4024" w:rsidP="00F61DF9">
            <w:pPr>
              <w:pStyle w:val="Heading2"/>
              <w:contextualSpacing w:val="0"/>
              <w:rPr>
                <w:color w:val="7F7F7F" w:themeColor="text1" w:themeTint="80"/>
              </w:rPr>
            </w:pPr>
            <w:r w:rsidRPr="003E6EED">
              <w:t>Kenya Certificate of Primary Education (KCPE)</w:t>
            </w:r>
            <w:r w:rsidR="00F61DF9" w:rsidRPr="00CF1A49">
              <w:t xml:space="preserve">, </w:t>
            </w:r>
            <w:r w:rsidR="00053131">
              <w:t xml:space="preserve"> SIFUYO PRIMARY SCHOOL- siaya county</w:t>
            </w:r>
            <w:r w:rsidRPr="00380FC5">
              <w:rPr>
                <w:color w:val="7F7F7F" w:themeColor="text1" w:themeTint="80"/>
              </w:rPr>
              <w:t>, KENYA</w:t>
            </w:r>
          </w:p>
          <w:p w14:paraId="28146142" w14:textId="77777777" w:rsidR="00F61DF9" w:rsidRDefault="00DC4024" w:rsidP="00F61DF9">
            <w:r>
              <w:t>Grade: A (Plain)</w:t>
            </w:r>
          </w:p>
          <w:p w14:paraId="0AEC506A" w14:textId="26D5B0A0" w:rsidR="00561330" w:rsidRDefault="00561330" w:rsidP="00F61DF9"/>
          <w:p w14:paraId="6EE5BF5A" w14:textId="77777777" w:rsidR="00561330" w:rsidRDefault="00561330" w:rsidP="00F61DF9"/>
          <w:p w14:paraId="5C24BB41" w14:textId="2C5A5EE5" w:rsidR="00556C4B" w:rsidRPr="00295872" w:rsidRDefault="00556C4B" w:rsidP="00556C4B">
            <w:pPr>
              <w:pStyle w:val="Heading3"/>
              <w:contextualSpacing w:val="0"/>
              <w:rPr>
                <w:sz w:val="24"/>
                <w:szCs w:val="28"/>
              </w:rPr>
            </w:pPr>
            <w:r w:rsidRPr="00295872">
              <w:rPr>
                <w:sz w:val="24"/>
                <w:szCs w:val="28"/>
              </w:rPr>
              <w:t>M</w:t>
            </w:r>
            <w:r w:rsidR="00BE2553" w:rsidRPr="00295872">
              <w:rPr>
                <w:sz w:val="24"/>
                <w:szCs w:val="28"/>
              </w:rPr>
              <w:t>ay 2023</w:t>
            </w:r>
          </w:p>
          <w:p w14:paraId="2881EADB" w14:textId="5374983F" w:rsidR="00BE2553" w:rsidRPr="00295872" w:rsidRDefault="00BE2553" w:rsidP="00556C4B">
            <w:pPr>
              <w:pStyle w:val="Heading3"/>
              <w:contextualSpacing w:val="0"/>
              <w:rPr>
                <w:color w:val="1481AB" w:themeColor="accent1" w:themeShade="BF"/>
                <w:sz w:val="28"/>
                <w:szCs w:val="32"/>
              </w:rPr>
            </w:pPr>
            <w:r w:rsidRPr="00295872">
              <w:rPr>
                <w:color w:val="1481AB" w:themeColor="accent1" w:themeShade="BF"/>
                <w:sz w:val="28"/>
                <w:szCs w:val="32"/>
              </w:rPr>
              <w:t>cybersecurity at moringa school ,Nairobi,Kenya</w:t>
            </w:r>
          </w:p>
          <w:p w14:paraId="68942D6E" w14:textId="7B85941E" w:rsidR="00556C4B" w:rsidRDefault="00556C4B" w:rsidP="00BE2553">
            <w:pPr>
              <w:pStyle w:val="Heading2"/>
            </w:pPr>
          </w:p>
        </w:tc>
      </w:tr>
    </w:tbl>
    <w:sdt>
      <w:sdtPr>
        <w:alias w:val="Skills:"/>
        <w:tag w:val="Skills:"/>
        <w:id w:val="-1392877668"/>
        <w:placeholder>
          <w:docPart w:val="9EFA0953B35E4C5B871829F91322341C"/>
        </w:placeholder>
        <w:temporary/>
        <w:showingPlcHdr/>
        <w15:appearance w15:val="hidden"/>
      </w:sdtPr>
      <w:sdtContent>
        <w:p w14:paraId="66158838"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AD19DDF" w14:textId="77777777" w:rsidTr="00CF1A49">
        <w:tc>
          <w:tcPr>
            <w:tcW w:w="4675" w:type="dxa"/>
          </w:tcPr>
          <w:p w14:paraId="31F7469E" w14:textId="18902B08" w:rsidR="00DC4024" w:rsidRPr="0040455F" w:rsidRDefault="00DC4024" w:rsidP="00DC4024">
            <w:pPr>
              <w:pStyle w:val="ListBullet"/>
              <w:rPr>
                <w:color w:val="auto"/>
              </w:rPr>
            </w:pPr>
            <w:r w:rsidRPr="0040455F">
              <w:rPr>
                <w:color w:val="auto"/>
              </w:rPr>
              <w:t>Excellent interpersonal and communication skills</w:t>
            </w:r>
            <w:r w:rsidR="00777F0D">
              <w:rPr>
                <w:color w:val="auto"/>
              </w:rPr>
              <w:t>.</w:t>
            </w:r>
          </w:p>
          <w:p w14:paraId="765CE4FA" w14:textId="050DBD49" w:rsidR="00DC4024" w:rsidRPr="0040455F" w:rsidRDefault="00DC4024" w:rsidP="00DC4024">
            <w:pPr>
              <w:pStyle w:val="ListBullet"/>
              <w:rPr>
                <w:color w:val="auto"/>
              </w:rPr>
            </w:pPr>
            <w:r w:rsidRPr="0040455F">
              <w:rPr>
                <w:color w:val="auto"/>
              </w:rPr>
              <w:t>Proficiency in Microsoft Office Suite</w:t>
            </w:r>
          </w:p>
          <w:p w14:paraId="64C932E5" w14:textId="546A9983" w:rsidR="00DC4024" w:rsidRPr="0040455F" w:rsidRDefault="00DC4024" w:rsidP="00DC4024">
            <w:pPr>
              <w:pStyle w:val="ListBullet"/>
              <w:rPr>
                <w:color w:val="auto"/>
              </w:rPr>
            </w:pPr>
            <w:r w:rsidRPr="0040455F">
              <w:rPr>
                <w:color w:val="auto"/>
              </w:rPr>
              <w:t>Ability to work independently and collaboratively</w:t>
            </w:r>
            <w:r w:rsidR="00777F0D">
              <w:rPr>
                <w:color w:val="auto"/>
              </w:rPr>
              <w:t>.</w:t>
            </w:r>
          </w:p>
          <w:p w14:paraId="15B26093" w14:textId="7F838D87" w:rsidR="00DC4024" w:rsidRPr="0040455F" w:rsidRDefault="00DC4024" w:rsidP="00DC4024">
            <w:pPr>
              <w:pStyle w:val="ListBullet"/>
              <w:rPr>
                <w:color w:val="auto"/>
              </w:rPr>
            </w:pPr>
            <w:r w:rsidRPr="0040455F">
              <w:rPr>
                <w:color w:val="auto"/>
              </w:rPr>
              <w:t xml:space="preserve">Enthusiasm for </w:t>
            </w:r>
            <w:r w:rsidR="00BE2553" w:rsidRPr="0040455F">
              <w:rPr>
                <w:color w:val="auto"/>
              </w:rPr>
              <w:t>personal Growth</w:t>
            </w:r>
            <w:r w:rsidRPr="0040455F">
              <w:rPr>
                <w:color w:val="auto"/>
              </w:rPr>
              <w:t xml:space="preserve"> and dedication to fostering originality and self-expression</w:t>
            </w:r>
          </w:p>
          <w:p w14:paraId="25696808" w14:textId="77777777" w:rsidR="001F4E6D" w:rsidRPr="009364C5" w:rsidRDefault="00DC4024" w:rsidP="00556C4B">
            <w:pPr>
              <w:pStyle w:val="ListBullet"/>
            </w:pPr>
            <w:r w:rsidRPr="0040455F">
              <w:rPr>
                <w:color w:val="auto"/>
              </w:rPr>
              <w:t>Strong organizational skills</w:t>
            </w:r>
            <w:r w:rsidR="00777F0D">
              <w:rPr>
                <w:color w:val="auto"/>
              </w:rPr>
              <w:t>.</w:t>
            </w:r>
          </w:p>
          <w:p w14:paraId="1DF8C31E" w14:textId="7F2C70EC" w:rsidR="009364C5" w:rsidRPr="006E1507" w:rsidRDefault="009364C5" w:rsidP="00556C4B">
            <w:pPr>
              <w:pStyle w:val="ListBullet"/>
            </w:pPr>
            <w:r w:rsidRPr="009364C5">
              <w:rPr>
                <w:color w:val="auto"/>
              </w:rPr>
              <w:t>Highly motivated and result oriented.</w:t>
            </w:r>
          </w:p>
        </w:tc>
        <w:tc>
          <w:tcPr>
            <w:tcW w:w="4675" w:type="dxa"/>
            <w:tcMar>
              <w:left w:w="360" w:type="dxa"/>
            </w:tcMar>
          </w:tcPr>
          <w:p w14:paraId="2452E0A6" w14:textId="2350B5BC" w:rsidR="001E3120" w:rsidRPr="0040455F" w:rsidRDefault="00BE2553" w:rsidP="00BE2553">
            <w:pPr>
              <w:pStyle w:val="ListBullet"/>
              <w:rPr>
                <w:color w:val="auto"/>
              </w:rPr>
            </w:pPr>
            <w:r w:rsidRPr="0040455F">
              <w:rPr>
                <w:color w:val="auto"/>
              </w:rPr>
              <w:t>Professional knowledge in computer programming and web Development</w:t>
            </w:r>
            <w:r w:rsidR="00777F0D">
              <w:rPr>
                <w:color w:val="auto"/>
              </w:rPr>
              <w:t>.</w:t>
            </w:r>
          </w:p>
          <w:p w14:paraId="0EE1557E" w14:textId="6A58A27E" w:rsidR="00BE2553" w:rsidRPr="0040455F" w:rsidRDefault="00BE2553" w:rsidP="00BE2553">
            <w:pPr>
              <w:pStyle w:val="ListBullet"/>
              <w:rPr>
                <w:color w:val="auto"/>
              </w:rPr>
            </w:pPr>
            <w:r w:rsidRPr="0040455F">
              <w:rPr>
                <w:color w:val="auto"/>
              </w:rPr>
              <w:t>Ability to adapt quickly in a new Environment and work with people of different mindsets and capabilities</w:t>
            </w:r>
            <w:r w:rsidR="00777F0D">
              <w:rPr>
                <w:color w:val="auto"/>
              </w:rPr>
              <w:t>.</w:t>
            </w:r>
          </w:p>
          <w:p w14:paraId="551059AC" w14:textId="655EBAA0" w:rsidR="00BE2553" w:rsidRPr="00777F0D" w:rsidRDefault="00295872" w:rsidP="00BE2553">
            <w:pPr>
              <w:pStyle w:val="ListBullet"/>
            </w:pPr>
            <w:r w:rsidRPr="00777F0D">
              <w:rPr>
                <w:color w:val="auto"/>
              </w:rPr>
              <w:t>Readiness to listen to new ideas and learn from others</w:t>
            </w:r>
            <w:r w:rsidR="00777F0D">
              <w:rPr>
                <w:color w:val="auto"/>
              </w:rPr>
              <w:t>.</w:t>
            </w:r>
          </w:p>
          <w:p w14:paraId="5F4F4351" w14:textId="7E2A79D1" w:rsidR="00777F0D" w:rsidRPr="00777F0D" w:rsidRDefault="00777F0D" w:rsidP="00BE2553">
            <w:pPr>
              <w:pStyle w:val="ListBullet"/>
              <w:rPr>
                <w:color w:val="auto"/>
              </w:rPr>
            </w:pPr>
            <w:r w:rsidRPr="00777F0D">
              <w:rPr>
                <w:color w:val="auto"/>
              </w:rPr>
              <w:t>Ability to quickly master new concepts</w:t>
            </w:r>
            <w:r>
              <w:rPr>
                <w:color w:val="auto"/>
              </w:rPr>
              <w:t>.</w:t>
            </w:r>
          </w:p>
          <w:p w14:paraId="56F186EA" w14:textId="76202CB9" w:rsidR="00777F0D" w:rsidRPr="006E1507" w:rsidRDefault="00777F0D" w:rsidP="00BE2553">
            <w:pPr>
              <w:pStyle w:val="ListBullet"/>
            </w:pPr>
            <w:r w:rsidRPr="00777F0D">
              <w:rPr>
                <w:color w:val="auto"/>
              </w:rPr>
              <w:t>Ability to work efficiently with minimum or no Supervision.</w:t>
            </w:r>
          </w:p>
        </w:tc>
      </w:tr>
    </w:tbl>
    <w:sdt>
      <w:sdtPr>
        <w:alias w:val="Activities:"/>
        <w:tag w:val="Activities:"/>
        <w:id w:val="1223332893"/>
        <w:placeholder>
          <w:docPart w:val="DBEFAD85AA7243E29974DC082711CF23"/>
        </w:placeholder>
        <w:temporary/>
        <w:showingPlcHdr/>
        <w15:appearance w15:val="hidden"/>
      </w:sdtPr>
      <w:sdtContent>
        <w:p w14:paraId="08C8565E" w14:textId="0A0770EE" w:rsidR="00245FA1" w:rsidRDefault="0062312F" w:rsidP="00245FA1">
          <w:pPr>
            <w:pStyle w:val="Heading1"/>
          </w:pPr>
          <w:r w:rsidRPr="00CF1A49">
            <w:t>Activities</w:t>
          </w:r>
        </w:p>
      </w:sdtContent>
    </w:sdt>
    <w:p w14:paraId="08A6157D" w14:textId="4B10413C" w:rsidR="00245FA1" w:rsidRPr="0040455F" w:rsidRDefault="00245FA1" w:rsidP="00245FA1">
      <w:pPr>
        <w:pStyle w:val="ListParagraph"/>
        <w:numPr>
          <w:ilvl w:val="0"/>
          <w:numId w:val="16"/>
        </w:numPr>
        <w:ind w:left="360"/>
        <w:rPr>
          <w:color w:val="auto"/>
        </w:rPr>
      </w:pPr>
      <w:r w:rsidRPr="0040455F">
        <w:rPr>
          <w:color w:val="auto"/>
        </w:rPr>
        <w:t xml:space="preserve">Volunteered as a Peer Mentor </w:t>
      </w:r>
      <w:r w:rsidR="00295872">
        <w:rPr>
          <w:color w:val="auto"/>
        </w:rPr>
        <w:t>for Siaya County self-awareness programs for the youth ,</w:t>
      </w:r>
      <w:r w:rsidRPr="0040455F">
        <w:rPr>
          <w:color w:val="auto"/>
        </w:rPr>
        <w:t>providing academic, social, and emotional support to  students</w:t>
      </w:r>
      <w:r w:rsidR="00295872">
        <w:rPr>
          <w:color w:val="auto"/>
        </w:rPr>
        <w:t xml:space="preserve"> and the entire residents </w:t>
      </w:r>
      <w:r w:rsidRPr="0040455F">
        <w:rPr>
          <w:color w:val="auto"/>
        </w:rPr>
        <w:t xml:space="preserve"> and conducting interactive sessions to enhance </w:t>
      </w:r>
      <w:r w:rsidR="00295872">
        <w:rPr>
          <w:color w:val="auto"/>
        </w:rPr>
        <w:t xml:space="preserve">their </w:t>
      </w:r>
      <w:r w:rsidRPr="0040455F">
        <w:rPr>
          <w:color w:val="auto"/>
        </w:rPr>
        <w:t>well-being</w:t>
      </w:r>
      <w:r w:rsidR="00295872">
        <w:rPr>
          <w:color w:val="auto"/>
        </w:rPr>
        <w:t xml:space="preserve">  and foster in them a sense of self-realization.</w:t>
      </w:r>
    </w:p>
    <w:p w14:paraId="66931EDF" w14:textId="6927B6D1" w:rsidR="00245FA1" w:rsidRPr="0040455F" w:rsidRDefault="00245FA1" w:rsidP="00245FA1">
      <w:pPr>
        <w:pStyle w:val="ListParagraph"/>
        <w:numPr>
          <w:ilvl w:val="0"/>
          <w:numId w:val="16"/>
        </w:numPr>
        <w:tabs>
          <w:tab w:val="left" w:pos="360"/>
        </w:tabs>
        <w:ind w:left="360"/>
        <w:rPr>
          <w:color w:val="auto"/>
        </w:rPr>
      </w:pPr>
      <w:r w:rsidRPr="0040455F">
        <w:rPr>
          <w:color w:val="auto"/>
        </w:rPr>
        <w:t>Served as a Volunteer for the Community Service Club in Kahawa Wendani, participating in community service activities to support vulnerable groups, raising awareness about social issues through campaigns and events, and developing relationships with community partners and stakeholders.</w:t>
      </w:r>
    </w:p>
    <w:p w14:paraId="35142F46" w14:textId="27FCF38C" w:rsidR="00245FA1" w:rsidRPr="0040455F" w:rsidRDefault="00245FA1" w:rsidP="00245FA1">
      <w:pPr>
        <w:pStyle w:val="ListParagraph"/>
        <w:numPr>
          <w:ilvl w:val="0"/>
          <w:numId w:val="16"/>
        </w:numPr>
        <w:ind w:left="360"/>
        <w:rPr>
          <w:color w:val="auto"/>
        </w:rPr>
      </w:pPr>
      <w:r w:rsidRPr="0040455F">
        <w:rPr>
          <w:color w:val="auto"/>
        </w:rPr>
        <w:t xml:space="preserve">Participated in various IT and coding events and hackathons at </w:t>
      </w:r>
      <w:r w:rsidR="00295872">
        <w:rPr>
          <w:color w:val="auto"/>
        </w:rPr>
        <w:t>Africa’s Talking</w:t>
      </w:r>
      <w:r w:rsidRPr="0040455F">
        <w:rPr>
          <w:color w:val="auto"/>
        </w:rPr>
        <w:t>,</w:t>
      </w:r>
      <w:r w:rsidR="00295872">
        <w:rPr>
          <w:color w:val="auto"/>
        </w:rPr>
        <w:t xml:space="preserve"> Mzima Springs, Lavington</w:t>
      </w:r>
      <w:r w:rsidRPr="0040455F">
        <w:rPr>
          <w:color w:val="auto"/>
        </w:rPr>
        <w:t xml:space="preserve"> demonstrating a passion for technology and innovation.</w:t>
      </w:r>
    </w:p>
    <w:p w14:paraId="6266573C" w14:textId="573CB5CB" w:rsidR="00245FA1" w:rsidRPr="0040455F" w:rsidRDefault="00245FA1" w:rsidP="00245FA1">
      <w:pPr>
        <w:pStyle w:val="ListParagraph"/>
        <w:numPr>
          <w:ilvl w:val="0"/>
          <w:numId w:val="16"/>
        </w:numPr>
        <w:ind w:left="360"/>
        <w:rPr>
          <w:color w:val="auto"/>
        </w:rPr>
      </w:pPr>
      <w:r w:rsidRPr="0040455F">
        <w:rPr>
          <w:color w:val="auto"/>
        </w:rPr>
        <w:t>Volunteered as a mentor for high school students in coding and IT-related projects, demonstrating leadership and a commitment to giving back to the community.</w:t>
      </w:r>
    </w:p>
    <w:p w14:paraId="0B2D8B97" w14:textId="1D6F145A" w:rsidR="00245FA1" w:rsidRPr="0040455F" w:rsidRDefault="00245FA1" w:rsidP="00245FA1">
      <w:pPr>
        <w:pStyle w:val="ListParagraph"/>
        <w:numPr>
          <w:ilvl w:val="0"/>
          <w:numId w:val="16"/>
        </w:numPr>
        <w:ind w:left="360"/>
        <w:rPr>
          <w:color w:val="auto"/>
        </w:rPr>
      </w:pPr>
      <w:r w:rsidRPr="0040455F">
        <w:rPr>
          <w:color w:val="auto"/>
        </w:rPr>
        <w:lastRenderedPageBreak/>
        <w:t xml:space="preserve">Member of the  </w:t>
      </w:r>
      <w:r w:rsidR="00295872">
        <w:rPr>
          <w:color w:val="auto"/>
        </w:rPr>
        <w:t>Science Fair</w:t>
      </w:r>
      <w:r w:rsidRPr="0040455F">
        <w:rPr>
          <w:color w:val="auto"/>
        </w:rPr>
        <w:t xml:space="preserve"> Club at K</w:t>
      </w:r>
      <w:r w:rsidR="00295872">
        <w:rPr>
          <w:color w:val="auto"/>
        </w:rPr>
        <w:t>anga High School</w:t>
      </w:r>
      <w:r w:rsidRPr="0040455F">
        <w:rPr>
          <w:color w:val="auto"/>
        </w:rPr>
        <w:t>, participating in various performances and productions, showcasing an enthusiasm for the arts and a dedication to fosteri</w:t>
      </w:r>
      <w:r w:rsidR="00295872">
        <w:rPr>
          <w:color w:val="auto"/>
        </w:rPr>
        <w:t>ng self Development and Technological Prowess.</w:t>
      </w:r>
    </w:p>
    <w:p w14:paraId="6D50DDD2" w14:textId="4268C747" w:rsidR="00245FA1" w:rsidRPr="0040455F" w:rsidRDefault="00245FA1" w:rsidP="00245FA1">
      <w:pPr>
        <w:pStyle w:val="ListParagraph"/>
        <w:numPr>
          <w:ilvl w:val="0"/>
          <w:numId w:val="16"/>
        </w:numPr>
        <w:ind w:left="360"/>
        <w:rPr>
          <w:color w:val="auto"/>
        </w:rPr>
      </w:pPr>
      <w:r w:rsidRPr="0040455F">
        <w:rPr>
          <w:color w:val="auto"/>
        </w:rPr>
        <w:t>Participated in a community-based project to promote digital literacy among vulnerable groups in Nairobi's</w:t>
      </w:r>
      <w:r w:rsidR="00295872">
        <w:rPr>
          <w:color w:val="auto"/>
        </w:rPr>
        <w:t xml:space="preserve"> Mathare</w:t>
      </w:r>
      <w:r w:rsidRPr="0040455F">
        <w:rPr>
          <w:color w:val="auto"/>
        </w:rPr>
        <w:t xml:space="preserve"> settlements, showcasing a commitment to community service and social impact.</w:t>
      </w:r>
    </w:p>
    <w:p w14:paraId="525AA372" w14:textId="55CD8B1C" w:rsidR="00245FA1" w:rsidRPr="0040455F" w:rsidRDefault="00245FA1" w:rsidP="00245FA1">
      <w:pPr>
        <w:pStyle w:val="ListParagraph"/>
        <w:numPr>
          <w:ilvl w:val="0"/>
          <w:numId w:val="16"/>
        </w:numPr>
        <w:ind w:left="360"/>
        <w:rPr>
          <w:color w:val="auto"/>
        </w:rPr>
      </w:pPr>
      <w:r w:rsidRPr="0040455F">
        <w:rPr>
          <w:color w:val="auto"/>
        </w:rPr>
        <w:t>Attended seminars and workshops on the intersection of technology and the arts, including the role of technology in theater production and design, demonstrating a commitment to continuous learning and professional development.</w:t>
      </w:r>
    </w:p>
    <w:p w14:paraId="35927AEE" w14:textId="4BBECDF3" w:rsidR="00B51D1B" w:rsidRDefault="00245FA1" w:rsidP="00245FA1">
      <w:pPr>
        <w:pStyle w:val="ListParagraph"/>
        <w:numPr>
          <w:ilvl w:val="0"/>
          <w:numId w:val="16"/>
        </w:numPr>
        <w:ind w:left="360"/>
        <w:rPr>
          <w:color w:val="auto"/>
        </w:rPr>
      </w:pPr>
      <w:r w:rsidRPr="0040455F">
        <w:rPr>
          <w:color w:val="auto"/>
        </w:rPr>
        <w:t>Possess knowledge in computer programming</w:t>
      </w:r>
      <w:r w:rsidR="00295872">
        <w:rPr>
          <w:color w:val="auto"/>
        </w:rPr>
        <w:t xml:space="preserve"> and </w:t>
      </w:r>
      <w:r w:rsidRPr="0040455F">
        <w:rPr>
          <w:color w:val="auto"/>
        </w:rPr>
        <w:t xml:space="preserve">web </w:t>
      </w:r>
      <w:r w:rsidR="00295872">
        <w:rPr>
          <w:color w:val="auto"/>
        </w:rPr>
        <w:t>techonolgies</w:t>
      </w:r>
      <w:r w:rsidRPr="0040455F">
        <w:rPr>
          <w:color w:val="auto"/>
        </w:rPr>
        <w:t xml:space="preserve">, such as Java, JS, </w:t>
      </w:r>
      <w:r w:rsidR="00295872">
        <w:rPr>
          <w:color w:val="auto"/>
        </w:rPr>
        <w:t>and targeting and mentoring young tech enthusiasists, especially</w:t>
      </w:r>
      <w:r w:rsidRPr="0040455F">
        <w:rPr>
          <w:color w:val="auto"/>
        </w:rPr>
        <w:t xml:space="preserve"> from informal settlements, showcasing a well-rounded and versatile skillset.</w:t>
      </w:r>
    </w:p>
    <w:p w14:paraId="68B96FF2" w14:textId="3C914F18" w:rsidR="009364C5" w:rsidRPr="0040455F" w:rsidRDefault="009364C5" w:rsidP="00245FA1">
      <w:pPr>
        <w:pStyle w:val="ListParagraph"/>
        <w:numPr>
          <w:ilvl w:val="0"/>
          <w:numId w:val="16"/>
        </w:numPr>
        <w:ind w:left="360"/>
        <w:rPr>
          <w:color w:val="auto"/>
        </w:rPr>
      </w:pPr>
      <w:r>
        <w:rPr>
          <w:color w:val="auto"/>
        </w:rPr>
        <w:t>Installed windows updates and other software installations including antivirus installations in 39 computers at Muguga Green Primary School, Westlands, Nairobi Kenya.</w:t>
      </w:r>
    </w:p>
    <w:p w14:paraId="5BA07976" w14:textId="73D8767A" w:rsidR="00561330" w:rsidRDefault="00561330" w:rsidP="006E1507"/>
    <w:p w14:paraId="52461B65" w14:textId="70BBE11D" w:rsidR="00561330" w:rsidRPr="00561330" w:rsidRDefault="00B91ADE" w:rsidP="00561330">
      <w:pPr>
        <w:pStyle w:val="Heading1"/>
        <w:rPr>
          <w:rFonts w:ascii="Times New Roman" w:eastAsiaTheme="minorHAnsi" w:hAnsi="Times New Roman" w:cstheme="minorBidi"/>
          <w:color w:val="auto"/>
          <w:sz w:val="24"/>
          <w:szCs w:val="22"/>
        </w:rPr>
      </w:pPr>
      <w:r>
        <w:t>Referees</w:t>
      </w:r>
    </w:p>
    <w:p w14:paraId="30E52476" w14:textId="51F943B4" w:rsidR="00561330" w:rsidRPr="0040455F" w:rsidRDefault="00561330" w:rsidP="00561330">
      <w:pPr>
        <w:rPr>
          <w:color w:val="auto"/>
        </w:rPr>
      </w:pPr>
      <w:r w:rsidRPr="0040455F">
        <w:rPr>
          <w:color w:val="auto"/>
        </w:rPr>
        <w:t xml:space="preserve">Dr. </w:t>
      </w:r>
      <w:r w:rsidR="00053131" w:rsidRPr="0040455F">
        <w:rPr>
          <w:color w:val="auto"/>
        </w:rPr>
        <w:t>Benson Okebe</w:t>
      </w:r>
    </w:p>
    <w:p w14:paraId="61B487F3" w14:textId="77777777" w:rsidR="00561330" w:rsidRPr="0040455F" w:rsidRDefault="00561330" w:rsidP="00561330">
      <w:pPr>
        <w:rPr>
          <w:color w:val="auto"/>
        </w:rPr>
      </w:pPr>
      <w:r w:rsidRPr="0040455F">
        <w:rPr>
          <w:color w:val="auto"/>
        </w:rPr>
        <w:t xml:space="preserve">School of Engineering and Technology </w:t>
      </w:r>
    </w:p>
    <w:p w14:paraId="44C38BCF" w14:textId="1CD75DBE" w:rsidR="00053131" w:rsidRPr="0040455F" w:rsidRDefault="00561330" w:rsidP="00561330">
      <w:pPr>
        <w:rPr>
          <w:color w:val="auto"/>
        </w:rPr>
      </w:pPr>
      <w:r w:rsidRPr="0040455F">
        <w:rPr>
          <w:color w:val="auto"/>
        </w:rPr>
        <w:t>Kenyatta University</w:t>
      </w:r>
    </w:p>
    <w:p w14:paraId="1DB71D2A" w14:textId="175656BC" w:rsidR="00053131" w:rsidRPr="0040455F" w:rsidRDefault="00053131" w:rsidP="00561330">
      <w:pPr>
        <w:rPr>
          <w:color w:val="auto"/>
        </w:rPr>
      </w:pPr>
      <w:r w:rsidRPr="0040455F">
        <w:rPr>
          <w:color w:val="auto"/>
        </w:rPr>
        <w:t>Okebe.benson@ku.ac.ke</w:t>
      </w:r>
    </w:p>
    <w:p w14:paraId="630D1CA3" w14:textId="77777777" w:rsidR="00561330" w:rsidRPr="0040455F" w:rsidRDefault="00561330" w:rsidP="00561330">
      <w:pPr>
        <w:rPr>
          <w:color w:val="auto"/>
        </w:rPr>
      </w:pPr>
    </w:p>
    <w:p w14:paraId="6CBDEAF7" w14:textId="77777777" w:rsidR="00561330" w:rsidRPr="0040455F" w:rsidRDefault="00561330" w:rsidP="00561330">
      <w:pPr>
        <w:rPr>
          <w:color w:val="auto"/>
        </w:rPr>
      </w:pPr>
      <w:r w:rsidRPr="0040455F">
        <w:rPr>
          <w:color w:val="auto"/>
        </w:rPr>
        <w:t>Mr. Evans  Mayoyo</w:t>
      </w:r>
    </w:p>
    <w:p w14:paraId="4CEC0841" w14:textId="77777777" w:rsidR="00561330" w:rsidRPr="0040455F" w:rsidRDefault="00561330" w:rsidP="00561330">
      <w:pPr>
        <w:rPr>
          <w:color w:val="auto"/>
        </w:rPr>
      </w:pPr>
      <w:r w:rsidRPr="0040455F">
        <w:rPr>
          <w:color w:val="auto"/>
        </w:rPr>
        <w:t>Head of Science  Department</w:t>
      </w:r>
    </w:p>
    <w:p w14:paraId="16058FA4" w14:textId="77777777" w:rsidR="00561330" w:rsidRPr="0040455F" w:rsidRDefault="00561330" w:rsidP="00561330">
      <w:pPr>
        <w:rPr>
          <w:color w:val="auto"/>
        </w:rPr>
      </w:pPr>
      <w:r w:rsidRPr="0040455F">
        <w:rPr>
          <w:color w:val="auto"/>
        </w:rPr>
        <w:t>Kanga High School</w:t>
      </w:r>
    </w:p>
    <w:p w14:paraId="6E643AE0" w14:textId="77777777" w:rsidR="00561330" w:rsidRPr="0040455F" w:rsidRDefault="00561330" w:rsidP="00561330">
      <w:pPr>
        <w:rPr>
          <w:color w:val="auto"/>
        </w:rPr>
      </w:pPr>
      <w:r w:rsidRPr="0040455F">
        <w:rPr>
          <w:color w:val="auto"/>
        </w:rPr>
        <w:t>+254 720429202</w:t>
      </w:r>
    </w:p>
    <w:p w14:paraId="16339B57" w14:textId="77777777" w:rsidR="00561330" w:rsidRPr="0040455F" w:rsidRDefault="00561330" w:rsidP="00561330">
      <w:pPr>
        <w:rPr>
          <w:color w:val="auto"/>
        </w:rPr>
      </w:pPr>
    </w:p>
    <w:p w14:paraId="54DB04BD" w14:textId="77777777" w:rsidR="00561330" w:rsidRPr="0040455F" w:rsidRDefault="00561330" w:rsidP="00561330">
      <w:pPr>
        <w:rPr>
          <w:color w:val="auto"/>
        </w:rPr>
      </w:pPr>
      <w:r w:rsidRPr="0040455F">
        <w:rPr>
          <w:color w:val="auto"/>
        </w:rPr>
        <w:t>Mrs. Pauline Chabi</w:t>
      </w:r>
    </w:p>
    <w:p w14:paraId="71519FF9" w14:textId="77777777" w:rsidR="00561330" w:rsidRPr="0040455F" w:rsidRDefault="00561330" w:rsidP="00561330">
      <w:pPr>
        <w:rPr>
          <w:color w:val="auto"/>
        </w:rPr>
      </w:pPr>
      <w:r w:rsidRPr="0040455F">
        <w:rPr>
          <w:color w:val="auto"/>
        </w:rPr>
        <w:t>Head of  Humanities Department</w:t>
      </w:r>
    </w:p>
    <w:p w14:paraId="63730113" w14:textId="77777777" w:rsidR="00561330" w:rsidRPr="0040455F" w:rsidRDefault="00561330" w:rsidP="00561330">
      <w:pPr>
        <w:rPr>
          <w:color w:val="auto"/>
        </w:rPr>
      </w:pPr>
      <w:r w:rsidRPr="0040455F">
        <w:rPr>
          <w:color w:val="auto"/>
        </w:rPr>
        <w:t>Kanga High School</w:t>
      </w:r>
    </w:p>
    <w:p w14:paraId="4DFD2C37" w14:textId="77777777" w:rsidR="00561330" w:rsidRDefault="00561330" w:rsidP="00561330">
      <w:pPr>
        <w:rPr>
          <w:color w:val="auto"/>
        </w:rPr>
      </w:pPr>
      <w:r w:rsidRPr="0040455F">
        <w:rPr>
          <w:color w:val="auto"/>
        </w:rPr>
        <w:t>+254722618189</w:t>
      </w:r>
    </w:p>
    <w:p w14:paraId="3F9293E9" w14:textId="77777777" w:rsidR="00777F0D" w:rsidRPr="00777F0D" w:rsidRDefault="00777F0D" w:rsidP="00561330">
      <w:pPr>
        <w:rPr>
          <w:color w:val="auto"/>
        </w:rPr>
      </w:pPr>
    </w:p>
    <w:p w14:paraId="5D1D4906" w14:textId="0885A66C" w:rsidR="00777F0D" w:rsidRPr="00777F0D" w:rsidRDefault="00777F0D" w:rsidP="00561330">
      <w:pPr>
        <w:rPr>
          <w:color w:val="auto"/>
        </w:rPr>
      </w:pPr>
      <w:r w:rsidRPr="00777F0D">
        <w:rPr>
          <w:color w:val="auto"/>
        </w:rPr>
        <w:t>Mr.Oduor Barrack</w:t>
      </w:r>
    </w:p>
    <w:p w14:paraId="74A4084E" w14:textId="35E6C495" w:rsidR="00777F0D" w:rsidRPr="00777F0D" w:rsidRDefault="00777F0D" w:rsidP="00561330">
      <w:pPr>
        <w:rPr>
          <w:color w:val="auto"/>
        </w:rPr>
      </w:pPr>
      <w:r w:rsidRPr="00777F0D">
        <w:rPr>
          <w:color w:val="auto"/>
        </w:rPr>
        <w:t>Senior  Developer</w:t>
      </w:r>
    </w:p>
    <w:p w14:paraId="0C6C7844" w14:textId="6553532F" w:rsidR="00777F0D" w:rsidRPr="00777F0D" w:rsidRDefault="00777F0D" w:rsidP="00561330">
      <w:pPr>
        <w:rPr>
          <w:color w:val="auto"/>
        </w:rPr>
      </w:pPr>
      <w:r w:rsidRPr="00777F0D">
        <w:rPr>
          <w:color w:val="auto"/>
        </w:rPr>
        <w:t>SolaTech Solutions</w:t>
      </w:r>
    </w:p>
    <w:p w14:paraId="1D09B314" w14:textId="752136BB" w:rsidR="00777F0D" w:rsidRPr="00777F0D" w:rsidRDefault="00777F0D" w:rsidP="00561330">
      <w:pPr>
        <w:rPr>
          <w:color w:val="auto"/>
        </w:rPr>
      </w:pPr>
      <w:r w:rsidRPr="00777F0D">
        <w:rPr>
          <w:color w:val="auto"/>
        </w:rPr>
        <w:t>+254769784198</w:t>
      </w:r>
    </w:p>
    <w:p w14:paraId="659E7A0C" w14:textId="77777777" w:rsidR="00777F0D" w:rsidRDefault="00777F0D" w:rsidP="00561330">
      <w:pPr>
        <w:rPr>
          <w:color w:val="auto"/>
        </w:rPr>
      </w:pPr>
    </w:p>
    <w:p w14:paraId="180EEFB5" w14:textId="525F0DEE" w:rsidR="00777F0D" w:rsidRDefault="00777F0D" w:rsidP="00561330">
      <w:pPr>
        <w:rPr>
          <w:color w:val="auto"/>
        </w:rPr>
      </w:pPr>
      <w:r>
        <w:rPr>
          <w:color w:val="auto"/>
        </w:rPr>
        <w:t>Madam Eunice Awuor</w:t>
      </w:r>
    </w:p>
    <w:p w14:paraId="3D481099" w14:textId="1A52EBAB" w:rsidR="00777F0D" w:rsidRDefault="00777F0D" w:rsidP="00561330">
      <w:pPr>
        <w:rPr>
          <w:color w:val="auto"/>
        </w:rPr>
      </w:pPr>
      <w:r>
        <w:rPr>
          <w:color w:val="auto"/>
        </w:rPr>
        <w:t>English Teacher</w:t>
      </w:r>
    </w:p>
    <w:p w14:paraId="62348FA5" w14:textId="1A1587B2" w:rsidR="00777F0D" w:rsidRDefault="00777F0D" w:rsidP="00561330">
      <w:pPr>
        <w:rPr>
          <w:color w:val="auto"/>
        </w:rPr>
      </w:pPr>
      <w:r>
        <w:rPr>
          <w:color w:val="auto"/>
        </w:rPr>
        <w:t>Sifuyo Primary School</w:t>
      </w:r>
    </w:p>
    <w:p w14:paraId="6A93A5D7" w14:textId="77777777" w:rsidR="00777F0D" w:rsidRPr="0040455F" w:rsidRDefault="00777F0D" w:rsidP="00561330">
      <w:pPr>
        <w:rPr>
          <w:color w:val="auto"/>
        </w:rPr>
      </w:pPr>
    </w:p>
    <w:p w14:paraId="2FA39057" w14:textId="77777777" w:rsidR="00561330" w:rsidRPr="006E1507" w:rsidRDefault="00561330" w:rsidP="006E1507"/>
    <w:sectPr w:rsidR="00561330"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7759" w14:textId="77777777" w:rsidR="006D4CD2" w:rsidRDefault="006D4CD2" w:rsidP="0068194B">
      <w:r>
        <w:separator/>
      </w:r>
    </w:p>
    <w:p w14:paraId="0A574B68" w14:textId="77777777" w:rsidR="006D4CD2" w:rsidRDefault="006D4CD2"/>
    <w:p w14:paraId="51F47F7D" w14:textId="77777777" w:rsidR="006D4CD2" w:rsidRDefault="006D4CD2"/>
  </w:endnote>
  <w:endnote w:type="continuationSeparator" w:id="0">
    <w:p w14:paraId="447BDD7D" w14:textId="77777777" w:rsidR="006D4CD2" w:rsidRDefault="006D4CD2" w:rsidP="0068194B">
      <w:r>
        <w:continuationSeparator/>
      </w:r>
    </w:p>
    <w:p w14:paraId="5EECCD2A" w14:textId="77777777" w:rsidR="006D4CD2" w:rsidRDefault="006D4CD2"/>
    <w:p w14:paraId="3D87AC69" w14:textId="77777777" w:rsidR="006D4CD2" w:rsidRDefault="006D4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4E9BAF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F160" w14:textId="77777777" w:rsidR="006D4CD2" w:rsidRDefault="006D4CD2" w:rsidP="0068194B">
      <w:r>
        <w:separator/>
      </w:r>
    </w:p>
    <w:p w14:paraId="62DBD480" w14:textId="77777777" w:rsidR="006D4CD2" w:rsidRDefault="006D4CD2"/>
    <w:p w14:paraId="26743088" w14:textId="77777777" w:rsidR="006D4CD2" w:rsidRDefault="006D4CD2"/>
  </w:footnote>
  <w:footnote w:type="continuationSeparator" w:id="0">
    <w:p w14:paraId="2AD14160" w14:textId="77777777" w:rsidR="006D4CD2" w:rsidRDefault="006D4CD2" w:rsidP="0068194B">
      <w:r>
        <w:continuationSeparator/>
      </w:r>
    </w:p>
    <w:p w14:paraId="38C5C33C" w14:textId="77777777" w:rsidR="006D4CD2" w:rsidRDefault="006D4CD2"/>
    <w:p w14:paraId="15DFB9F4" w14:textId="77777777" w:rsidR="006D4CD2" w:rsidRDefault="006D4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A9D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8EC708A" wp14:editId="41A624F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7668E4"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CADE4"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CADE4" w:themeColor="accent1"/>
      </w:rPr>
    </w:lvl>
  </w:abstractNum>
  <w:abstractNum w:abstractNumId="10" w15:restartNumberingAfterBreak="0">
    <w:nsid w:val="02517CF3"/>
    <w:multiLevelType w:val="hybridMultilevel"/>
    <w:tmpl w:val="8C4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6F348C6"/>
    <w:multiLevelType w:val="hybridMultilevel"/>
    <w:tmpl w:val="44F0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C4DFD"/>
    <w:multiLevelType w:val="hybridMultilevel"/>
    <w:tmpl w:val="6EB4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CADE4" w:themeColor="accent1"/>
        <w:sz w:val="24"/>
      </w:rPr>
    </w:lvl>
    <w:lvl w:ilvl="1">
      <w:start w:val="1"/>
      <w:numFmt w:val="bullet"/>
      <w:lvlText w:val="o"/>
      <w:lvlJc w:val="left"/>
      <w:pPr>
        <w:ind w:left="720" w:hanging="360"/>
      </w:pPr>
      <w:rPr>
        <w:rFonts w:ascii="Courier New" w:hAnsi="Courier New" w:hint="default"/>
        <w:color w:val="1CADE4" w:themeColor="accent1"/>
        <w:sz w:val="24"/>
      </w:rPr>
    </w:lvl>
    <w:lvl w:ilvl="2">
      <w:start w:val="1"/>
      <w:numFmt w:val="bullet"/>
      <w:lvlText w:val=""/>
      <w:lvlJc w:val="left"/>
      <w:pPr>
        <w:ind w:left="1080" w:hanging="360"/>
      </w:pPr>
      <w:rPr>
        <w:rFonts w:ascii="Wingdings" w:hAnsi="Wingdings" w:hint="default"/>
        <w:color w:val="1CADE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CADE4" w:themeColor="accent1"/>
        <w:sz w:val="22"/>
      </w:rPr>
    </w:lvl>
    <w:lvl w:ilvl="1">
      <w:start w:val="1"/>
      <w:numFmt w:val="lowerLetter"/>
      <w:lvlText w:val="%2)"/>
      <w:lvlJc w:val="left"/>
      <w:pPr>
        <w:ind w:left="720" w:hanging="360"/>
      </w:pPr>
      <w:rPr>
        <w:rFonts w:hint="default"/>
        <w:color w:val="1CADE4" w:themeColor="accent1"/>
        <w:sz w:val="22"/>
      </w:rPr>
    </w:lvl>
    <w:lvl w:ilvl="2">
      <w:start w:val="1"/>
      <w:numFmt w:val="lowerRoman"/>
      <w:lvlText w:val="%3)"/>
      <w:lvlJc w:val="left"/>
      <w:pPr>
        <w:ind w:left="1080" w:hanging="360"/>
      </w:pPr>
      <w:rPr>
        <w:rFonts w:hint="default"/>
        <w:color w:val="1CADE4" w:themeColor="accent1"/>
        <w:sz w:val="22"/>
      </w:rPr>
    </w:lvl>
    <w:lvl w:ilvl="3">
      <w:start w:val="1"/>
      <w:numFmt w:val="decimal"/>
      <w:lvlText w:val="(%4)"/>
      <w:lvlJc w:val="left"/>
      <w:pPr>
        <w:ind w:left="1440" w:hanging="360"/>
      </w:pPr>
      <w:rPr>
        <w:rFonts w:hint="default"/>
        <w:color w:val="1CADE4"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BD14C49"/>
    <w:multiLevelType w:val="hybridMultilevel"/>
    <w:tmpl w:val="C6AC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813328">
    <w:abstractNumId w:val="9"/>
  </w:num>
  <w:num w:numId="2" w16cid:durableId="2056080681">
    <w:abstractNumId w:val="8"/>
  </w:num>
  <w:num w:numId="3" w16cid:durableId="1921986591">
    <w:abstractNumId w:val="7"/>
  </w:num>
  <w:num w:numId="4" w16cid:durableId="666782912">
    <w:abstractNumId w:val="6"/>
  </w:num>
  <w:num w:numId="5" w16cid:durableId="28996509">
    <w:abstractNumId w:val="13"/>
  </w:num>
  <w:num w:numId="6" w16cid:durableId="1446777738">
    <w:abstractNumId w:val="3"/>
  </w:num>
  <w:num w:numId="7" w16cid:durableId="1486512596">
    <w:abstractNumId w:val="14"/>
  </w:num>
  <w:num w:numId="8" w16cid:durableId="2011834703">
    <w:abstractNumId w:val="2"/>
  </w:num>
  <w:num w:numId="9" w16cid:durableId="863052329">
    <w:abstractNumId w:val="15"/>
  </w:num>
  <w:num w:numId="10" w16cid:durableId="186646531">
    <w:abstractNumId w:val="5"/>
  </w:num>
  <w:num w:numId="11" w16cid:durableId="218128608">
    <w:abstractNumId w:val="4"/>
  </w:num>
  <w:num w:numId="12" w16cid:durableId="1199203637">
    <w:abstractNumId w:val="1"/>
  </w:num>
  <w:num w:numId="13" w16cid:durableId="729579224">
    <w:abstractNumId w:val="0"/>
  </w:num>
  <w:num w:numId="14" w16cid:durableId="289748583">
    <w:abstractNumId w:val="12"/>
  </w:num>
  <w:num w:numId="15" w16cid:durableId="1535343017">
    <w:abstractNumId w:val="11"/>
  </w:num>
  <w:num w:numId="16" w16cid:durableId="1432816100">
    <w:abstractNumId w:val="16"/>
  </w:num>
  <w:num w:numId="17" w16cid:durableId="1408772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24"/>
    <w:rsid w:val="000001EF"/>
    <w:rsid w:val="00007322"/>
    <w:rsid w:val="00007728"/>
    <w:rsid w:val="00022EB2"/>
    <w:rsid w:val="00024584"/>
    <w:rsid w:val="00024730"/>
    <w:rsid w:val="00053131"/>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23ED"/>
    <w:rsid w:val="00213B4C"/>
    <w:rsid w:val="002253B0"/>
    <w:rsid w:val="00236D54"/>
    <w:rsid w:val="00241D8C"/>
    <w:rsid w:val="00241FDB"/>
    <w:rsid w:val="00245FA1"/>
    <w:rsid w:val="0024720C"/>
    <w:rsid w:val="002617AE"/>
    <w:rsid w:val="002638D0"/>
    <w:rsid w:val="002647D3"/>
    <w:rsid w:val="00275EAE"/>
    <w:rsid w:val="00294998"/>
    <w:rsid w:val="00295872"/>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0FC5"/>
    <w:rsid w:val="003A0632"/>
    <w:rsid w:val="003A30E5"/>
    <w:rsid w:val="003A6ADF"/>
    <w:rsid w:val="003B5928"/>
    <w:rsid w:val="003D380F"/>
    <w:rsid w:val="003E160D"/>
    <w:rsid w:val="003F1D5F"/>
    <w:rsid w:val="004045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6C4B"/>
    <w:rsid w:val="00561330"/>
    <w:rsid w:val="00566A35"/>
    <w:rsid w:val="0056701E"/>
    <w:rsid w:val="005740D7"/>
    <w:rsid w:val="00587C65"/>
    <w:rsid w:val="005A0F26"/>
    <w:rsid w:val="005A1B10"/>
    <w:rsid w:val="005A6850"/>
    <w:rsid w:val="005B1B1B"/>
    <w:rsid w:val="005C5932"/>
    <w:rsid w:val="005D3CA7"/>
    <w:rsid w:val="005D4CC1"/>
    <w:rsid w:val="005F4B91"/>
    <w:rsid w:val="005F55D2"/>
    <w:rsid w:val="0062312F"/>
    <w:rsid w:val="00625F2C"/>
    <w:rsid w:val="00653E62"/>
    <w:rsid w:val="006618E9"/>
    <w:rsid w:val="0068194B"/>
    <w:rsid w:val="00692703"/>
    <w:rsid w:val="006A1962"/>
    <w:rsid w:val="006B5D48"/>
    <w:rsid w:val="006B7D7B"/>
    <w:rsid w:val="006C1A5E"/>
    <w:rsid w:val="006D4CD2"/>
    <w:rsid w:val="006D65FA"/>
    <w:rsid w:val="006E1507"/>
    <w:rsid w:val="00710053"/>
    <w:rsid w:val="00712D8B"/>
    <w:rsid w:val="007273B7"/>
    <w:rsid w:val="00733E0A"/>
    <w:rsid w:val="0074403D"/>
    <w:rsid w:val="00746D44"/>
    <w:rsid w:val="007538DC"/>
    <w:rsid w:val="00757803"/>
    <w:rsid w:val="00777F0D"/>
    <w:rsid w:val="0079206B"/>
    <w:rsid w:val="00796076"/>
    <w:rsid w:val="007C0566"/>
    <w:rsid w:val="007C606B"/>
    <w:rsid w:val="007E6A61"/>
    <w:rsid w:val="00801140"/>
    <w:rsid w:val="00803404"/>
    <w:rsid w:val="00831B10"/>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364C5"/>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91ADE"/>
    <w:rsid w:val="00BA0D22"/>
    <w:rsid w:val="00BA1546"/>
    <w:rsid w:val="00BB4E51"/>
    <w:rsid w:val="00BD431F"/>
    <w:rsid w:val="00BE2553"/>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4024"/>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344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CADE4"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D5672"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D5672"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CADE4"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481AB"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335B74"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CADE4" w:themeColor="accent1"/>
        <w:bottom w:val="single" w:sz="4" w:space="10" w:color="1CADE4" w:themeColor="accent1"/>
      </w:pBdr>
      <w:spacing w:before="360" w:after="360"/>
      <w:jc w:val="center"/>
    </w:pPr>
    <w:rPr>
      <w:i/>
      <w:iCs/>
      <w:color w:val="1CADE4" w:themeColor="accent1"/>
    </w:rPr>
  </w:style>
  <w:style w:type="character" w:customStyle="1" w:styleId="IntenseQuoteChar">
    <w:name w:val="Intense Quote Char"/>
    <w:basedOn w:val="DefaultParagraphFont"/>
    <w:link w:val="IntenseQuote"/>
    <w:uiPriority w:val="30"/>
    <w:semiHidden/>
    <w:rsid w:val="00316DFF"/>
    <w:rPr>
      <w:i/>
      <w:iCs/>
      <w:color w:val="1CADE4"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D5571"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CADE4" w:themeColor="accent1" w:shadow="1" w:frame="1"/>
        <w:left w:val="single" w:sz="2" w:space="10" w:color="1CADE4" w:themeColor="accent1" w:shadow="1" w:frame="1"/>
        <w:bottom w:val="single" w:sz="2" w:space="10" w:color="1CADE4" w:themeColor="accent1" w:shadow="1" w:frame="1"/>
        <w:right w:val="single" w:sz="2" w:space="10" w:color="1CADE4" w:themeColor="accent1" w:shadow="1" w:frame="1"/>
      </w:pBdr>
      <w:ind w:left="1152" w:right="1152"/>
    </w:pPr>
    <w:rPr>
      <w:rFonts w:eastAsiaTheme="minorEastAsia"/>
      <w:i/>
      <w:iCs/>
      <w:color w:val="1CADE4"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26B02"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2647D3"/>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2647D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2647D3"/>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2647D3"/>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2647D3"/>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2647D3"/>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2647D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2647D3"/>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2647D3"/>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2647D3"/>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D5571"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6EAC1C"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2647D3"/>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semiHidden/>
    <w:unhideWhenUsed/>
    <w:rsid w:val="002647D3"/>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2647D3"/>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semiHidden/>
    <w:unhideWhenUsed/>
    <w:rsid w:val="002647D3"/>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semiHidden/>
    <w:unhideWhenUsed/>
    <w:rsid w:val="002647D3"/>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2647D3"/>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2647D3"/>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2647D3"/>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2647D3"/>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2647D3"/>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CADE4" w:themeColor="accent1"/>
    </w:rPr>
  </w:style>
  <w:style w:type="character" w:styleId="UnresolvedMention">
    <w:name w:val="Unresolved Mention"/>
    <w:basedOn w:val="DefaultParagraphFont"/>
    <w:uiPriority w:val="99"/>
    <w:semiHidden/>
    <w:unhideWhenUsed/>
    <w:rsid w:val="00DC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5A1DF584674B6E853CB4FB2124CE5B"/>
        <w:category>
          <w:name w:val="General"/>
          <w:gallery w:val="placeholder"/>
        </w:category>
        <w:types>
          <w:type w:val="bbPlcHdr"/>
        </w:types>
        <w:behaviors>
          <w:behavior w:val="content"/>
        </w:behaviors>
        <w:guid w:val="{EA9607F6-C8CD-4A1C-A732-E9EDEFB5A2DF}"/>
      </w:docPartPr>
      <w:docPartBody>
        <w:p w:rsidR="0029371B" w:rsidRDefault="00C4678C">
          <w:pPr>
            <w:pStyle w:val="E05A1DF584674B6E853CB4FB2124CE5B"/>
          </w:pPr>
          <w:r w:rsidRPr="00CF1A49">
            <w:t>·</w:t>
          </w:r>
        </w:p>
      </w:docPartBody>
    </w:docPart>
    <w:docPart>
      <w:docPartPr>
        <w:name w:val="8ABF0F62458346FBAEA31A98FD6C1F8B"/>
        <w:category>
          <w:name w:val="General"/>
          <w:gallery w:val="placeholder"/>
        </w:category>
        <w:types>
          <w:type w:val="bbPlcHdr"/>
        </w:types>
        <w:behaviors>
          <w:behavior w:val="content"/>
        </w:behaviors>
        <w:guid w:val="{1FF21BA1-DBD3-48CE-9794-1D891D88AB1A}"/>
      </w:docPartPr>
      <w:docPartBody>
        <w:p w:rsidR="0029371B" w:rsidRDefault="00C4678C">
          <w:pPr>
            <w:pStyle w:val="8ABF0F62458346FBAEA31A98FD6C1F8B"/>
          </w:pPr>
          <w:r w:rsidRPr="00CF1A49">
            <w:t>Experience</w:t>
          </w:r>
        </w:p>
      </w:docPartBody>
    </w:docPart>
    <w:docPart>
      <w:docPartPr>
        <w:name w:val="8F01322F32504A7894118E64E888C02C"/>
        <w:category>
          <w:name w:val="General"/>
          <w:gallery w:val="placeholder"/>
        </w:category>
        <w:types>
          <w:type w:val="bbPlcHdr"/>
        </w:types>
        <w:behaviors>
          <w:behavior w:val="content"/>
        </w:behaviors>
        <w:guid w:val="{C6D478C6-970D-45A9-AE9D-165129CA15F5}"/>
      </w:docPartPr>
      <w:docPartBody>
        <w:p w:rsidR="0029371B" w:rsidRDefault="00C4678C">
          <w:pPr>
            <w:pStyle w:val="8F01322F32504A7894118E64E888C02C"/>
          </w:pPr>
          <w:r w:rsidRPr="00CF1A49">
            <w:t>Education</w:t>
          </w:r>
        </w:p>
      </w:docPartBody>
    </w:docPart>
    <w:docPart>
      <w:docPartPr>
        <w:name w:val="9EFA0953B35E4C5B871829F91322341C"/>
        <w:category>
          <w:name w:val="General"/>
          <w:gallery w:val="placeholder"/>
        </w:category>
        <w:types>
          <w:type w:val="bbPlcHdr"/>
        </w:types>
        <w:behaviors>
          <w:behavior w:val="content"/>
        </w:behaviors>
        <w:guid w:val="{1D553F2E-5801-42E1-A1AC-871094F7F472}"/>
      </w:docPartPr>
      <w:docPartBody>
        <w:p w:rsidR="0029371B" w:rsidRDefault="00C4678C">
          <w:pPr>
            <w:pStyle w:val="9EFA0953B35E4C5B871829F91322341C"/>
          </w:pPr>
          <w:r w:rsidRPr="00CF1A49">
            <w:t>Skills</w:t>
          </w:r>
        </w:p>
      </w:docPartBody>
    </w:docPart>
    <w:docPart>
      <w:docPartPr>
        <w:name w:val="DBEFAD85AA7243E29974DC082711CF23"/>
        <w:category>
          <w:name w:val="General"/>
          <w:gallery w:val="placeholder"/>
        </w:category>
        <w:types>
          <w:type w:val="bbPlcHdr"/>
        </w:types>
        <w:behaviors>
          <w:behavior w:val="content"/>
        </w:behaviors>
        <w:guid w:val="{80107B71-76D5-4F78-81C9-5A7C6D048D8E}"/>
      </w:docPartPr>
      <w:docPartBody>
        <w:p w:rsidR="0029371B" w:rsidRDefault="00C4678C">
          <w:pPr>
            <w:pStyle w:val="DBEFAD85AA7243E29974DC082711CF23"/>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0A"/>
    <w:rsid w:val="000A140A"/>
    <w:rsid w:val="0029371B"/>
    <w:rsid w:val="00C4678C"/>
    <w:rsid w:val="00E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05A1DF584674B6E853CB4FB2124CE5B">
    <w:name w:val="E05A1DF584674B6E853CB4FB2124CE5B"/>
  </w:style>
  <w:style w:type="paragraph" w:customStyle="1" w:styleId="8ABF0F62458346FBAEA31A98FD6C1F8B">
    <w:name w:val="8ABF0F62458346FBAEA31A98FD6C1F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8F01322F32504A7894118E64E888C02C">
    <w:name w:val="8F01322F32504A7894118E64E888C02C"/>
  </w:style>
  <w:style w:type="paragraph" w:customStyle="1" w:styleId="9EFA0953B35E4C5B871829F91322341C">
    <w:name w:val="9EFA0953B35E4C5B871829F91322341C"/>
  </w:style>
  <w:style w:type="paragraph" w:customStyle="1" w:styleId="DBEFAD85AA7243E29974DC082711CF23">
    <w:name w:val="DBEFAD85AA7243E29974DC082711C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2023-05-02T08:39:00Z</dcterms:created>
  <dcterms:modified xsi:type="dcterms:W3CDTF">2023-05-02T08:39:00Z</dcterms:modified>
  <cp:category/>
</cp:coreProperties>
</file>